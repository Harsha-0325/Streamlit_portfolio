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31AD" w14:textId="77777777" w:rsidR="00216010" w:rsidRDefault="00000000">
      <w:pPr>
        <w:rPr>
          <w:lang w:val="en-US"/>
        </w:rPr>
      </w:pPr>
      <w:r>
        <w:rPr>
          <w:lang w:val="en-US"/>
        </w:rPr>
        <w:t xml:space="preserve">This documentation will help you to download the images from a website called </w:t>
      </w:r>
      <w:proofErr w:type="spellStart"/>
      <w:r>
        <w:rPr>
          <w:lang w:val="en-US"/>
        </w:rPr>
        <w:t>Unsplash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can download the images.</w:t>
      </w:r>
      <w:r>
        <w:rPr>
          <w:lang w:val="en-US"/>
        </w:rPr>
        <w:br/>
      </w:r>
      <w:r>
        <w:rPr>
          <w:lang w:val="en-US"/>
        </w:rPr>
        <w:br/>
        <w:t>but to download that I used python and API key which is given by that website.</w:t>
      </w:r>
      <w:r>
        <w:rPr>
          <w:lang w:val="en-US"/>
        </w:rPr>
        <w:br/>
      </w:r>
    </w:p>
    <w:p w14:paraId="747D77E3" w14:textId="77777777" w:rsidR="00216010" w:rsidRDefault="00216010">
      <w:pPr>
        <w:rPr>
          <w:lang w:val="en-US"/>
        </w:rPr>
      </w:pPr>
    </w:p>
    <w:p w14:paraId="0C6D2898" w14:textId="77777777" w:rsidR="00216010" w:rsidRDefault="00000000">
      <w:pPr>
        <w:rPr>
          <w:lang w:val="en-US"/>
        </w:rPr>
      </w:pPr>
      <w:r>
        <w:rPr>
          <w:lang w:val="en-US"/>
        </w:rPr>
        <w:t>STEP-1</w:t>
      </w:r>
    </w:p>
    <w:p w14:paraId="52BAFCB3" w14:textId="77777777" w:rsidR="00216010" w:rsidRDefault="00216010">
      <w:pPr>
        <w:rPr>
          <w:lang w:val="en-US"/>
        </w:rPr>
      </w:pPr>
    </w:p>
    <w:p w14:paraId="6A7D42AE" w14:textId="77777777" w:rsidR="00216010" w:rsidRDefault="00000000">
      <w:r>
        <w:rPr>
          <w:lang w:val="en-US"/>
        </w:rPr>
        <w:t xml:space="preserve">You need to make a developer account in that </w:t>
      </w:r>
      <w:proofErr w:type="gramStart"/>
      <w:r>
        <w:rPr>
          <w:lang w:val="en-US"/>
        </w:rPr>
        <w:t>website..</w:t>
      </w:r>
      <w:proofErr w:type="gramEnd"/>
      <w:r>
        <w:rPr>
          <w:lang w:val="en-US"/>
        </w:rPr>
        <w:br/>
        <w:t>link -&gt;</w:t>
      </w:r>
      <w:hyperlink r:id="rId7" w:history="1">
        <w:r>
          <w:rPr>
            <w:rStyle w:val="Hyperlink"/>
            <w:lang w:val="en-US"/>
          </w:rPr>
          <w:t>https://unsplash.com/developers</w:t>
        </w:r>
      </w:hyperlink>
    </w:p>
    <w:p w14:paraId="6273FD60" w14:textId="77777777" w:rsidR="0021601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as developer</w:t>
      </w:r>
    </w:p>
    <w:p w14:paraId="16CC48DC" w14:textId="77777777" w:rsidR="00216010" w:rsidRDefault="00000000">
      <w:pPr>
        <w:ind w:left="360"/>
      </w:pPr>
      <w:r>
        <w:rPr>
          <w:noProof/>
          <w:lang w:val="en-US"/>
        </w:rPr>
        <w:drawing>
          <wp:inline distT="0" distB="0" distL="0" distR="0" wp14:anchorId="605B4B29" wp14:editId="295F5FD4">
            <wp:extent cx="4334475" cy="5649117"/>
            <wp:effectExtent l="0" t="0" r="8925" b="8733"/>
            <wp:docPr id="1953852942" name="Picture 1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75" cy="5649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13D280" w14:textId="77777777" w:rsidR="00216010" w:rsidRDefault="00000000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 xml:space="preserve">Then after click on </w:t>
      </w:r>
      <w:r>
        <w:rPr>
          <w:b/>
          <w:bCs/>
          <w:lang w:val="en-US"/>
        </w:rPr>
        <w:t>“Your apps”</w:t>
      </w:r>
    </w:p>
    <w:p w14:paraId="317F4348" w14:textId="77777777" w:rsidR="00216010" w:rsidRDefault="00000000">
      <w:pPr>
        <w:ind w:left="360"/>
      </w:pPr>
      <w:r>
        <w:rPr>
          <w:noProof/>
          <w:lang w:val="en-US"/>
        </w:rPr>
        <w:drawing>
          <wp:inline distT="0" distB="0" distL="0" distR="0" wp14:anchorId="4AEC0C20" wp14:editId="5C9A05BC">
            <wp:extent cx="3858164" cy="4267797"/>
            <wp:effectExtent l="0" t="0" r="8986" b="0"/>
            <wp:docPr id="1169197601" name="Picture 1" descr="A screenshot of a pho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2677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44DF45" w14:textId="77777777" w:rsidR="00216010" w:rsidRDefault="00216010">
      <w:pPr>
        <w:ind w:left="360"/>
        <w:rPr>
          <w:lang w:val="en-US"/>
        </w:rPr>
      </w:pPr>
    </w:p>
    <w:p w14:paraId="3F364A29" w14:textId="77777777" w:rsidR="0021601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“New application”</w:t>
      </w:r>
    </w:p>
    <w:p w14:paraId="20C7D68C" w14:textId="77777777" w:rsidR="00216010" w:rsidRDefault="00000000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1BDADC89" wp14:editId="364B2213">
            <wp:extent cx="5731514" cy="6045198"/>
            <wp:effectExtent l="0" t="0" r="2536" b="0"/>
            <wp:docPr id="6933102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6045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D7E6F8F" w14:textId="77777777" w:rsidR="0021601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Agree all those terms and conditions, click on “Accept Terms”</w:t>
      </w:r>
    </w:p>
    <w:p w14:paraId="668A8B5A" w14:textId="77777777" w:rsidR="0021601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give you application name and description. Just give any name for both application and description, </w:t>
      </w:r>
    </w:p>
    <w:p w14:paraId="6C10E3B2" w14:textId="77777777" w:rsidR="00216010" w:rsidRDefault="00000000">
      <w:pPr>
        <w:pStyle w:val="ListParagraph"/>
      </w:pPr>
      <w:r>
        <w:rPr>
          <w:lang w:val="en-US"/>
        </w:rPr>
        <w:t xml:space="preserve">I gave “I need images for my gf” </w:t>
      </w:r>
      <w:r>
        <w:rPr>
          <w:rFonts w:ascii="Segoe UI Emoji" w:eastAsia="Segoe UI Emoji" w:hAnsi="Segoe UI Emoji" w:cs="Segoe UI Emoji"/>
          <w:lang w:val="en-US"/>
        </w:rPr>
        <w:t>😂😂</w:t>
      </w:r>
    </w:p>
    <w:p w14:paraId="5EFC01FF" w14:textId="77777777" w:rsidR="00216010" w:rsidRDefault="00000000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B67167B" wp14:editId="3CD655E2">
            <wp:extent cx="5153741" cy="4172535"/>
            <wp:effectExtent l="0" t="0" r="8809" b="0"/>
            <wp:docPr id="131991037" name="Picture 1" descr="A screenshot of a applicat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1" cy="41725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E587DB" w14:textId="77777777" w:rsidR="00216010" w:rsidRDefault="00216010">
      <w:pPr>
        <w:pStyle w:val="ListParagraph"/>
        <w:rPr>
          <w:lang w:val="en-US"/>
        </w:rPr>
      </w:pPr>
    </w:p>
    <w:p w14:paraId="74998577" w14:textId="77777777" w:rsidR="00216010" w:rsidRDefault="00216010">
      <w:pPr>
        <w:pStyle w:val="ListParagraph"/>
        <w:rPr>
          <w:lang w:val="en-US"/>
        </w:rPr>
      </w:pPr>
    </w:p>
    <w:p w14:paraId="40A22D2D" w14:textId="77777777" w:rsidR="00216010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after </w:t>
      </w:r>
      <w:proofErr w:type="gramStart"/>
      <w:r>
        <w:rPr>
          <w:lang w:val="en-US"/>
        </w:rPr>
        <w:t>….here</w:t>
      </w:r>
      <w:proofErr w:type="gramEnd"/>
      <w:r>
        <w:rPr>
          <w:lang w:val="en-US"/>
        </w:rPr>
        <w:t xml:space="preserve"> comes main </w:t>
      </w:r>
      <w:proofErr w:type="gramStart"/>
      <w:r>
        <w:rPr>
          <w:lang w:val="en-US"/>
        </w:rPr>
        <w:t>part..</w:t>
      </w:r>
      <w:proofErr w:type="gramEnd"/>
      <w:r>
        <w:rPr>
          <w:lang w:val="en-US"/>
        </w:rPr>
        <w:br/>
        <w:t xml:space="preserve">they will send you the verification </w:t>
      </w:r>
      <w:proofErr w:type="gramStart"/>
      <w:r>
        <w:rPr>
          <w:lang w:val="en-US"/>
        </w:rPr>
        <w:t>mail..</w:t>
      </w:r>
      <w:proofErr w:type="gramEnd"/>
      <w:r>
        <w:rPr>
          <w:lang w:val="en-US"/>
        </w:rPr>
        <w:br/>
        <w:t xml:space="preserve">open it and accept </w:t>
      </w:r>
      <w:proofErr w:type="gramStart"/>
      <w:r>
        <w:rPr>
          <w:lang w:val="en-US"/>
        </w:rPr>
        <w:t>it..</w:t>
      </w:r>
      <w:proofErr w:type="gramEnd"/>
      <w:r>
        <w:rPr>
          <w:lang w:val="en-US"/>
        </w:rPr>
        <w:br/>
        <w:t xml:space="preserve">and …close all those </w:t>
      </w:r>
      <w:proofErr w:type="gramStart"/>
      <w:r>
        <w:rPr>
          <w:lang w:val="en-US"/>
        </w:rPr>
        <w:t>tabs..</w:t>
      </w:r>
      <w:proofErr w:type="gramEnd"/>
    </w:p>
    <w:p w14:paraId="28ABF66F" w14:textId="77777777" w:rsidR="00216010" w:rsidRDefault="00216010">
      <w:pPr>
        <w:ind w:left="360"/>
        <w:rPr>
          <w:lang w:val="en-US"/>
        </w:rPr>
      </w:pPr>
    </w:p>
    <w:p w14:paraId="6819C70E" w14:textId="77777777" w:rsidR="00216010" w:rsidRDefault="00000000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click on this link -&gt;</w:t>
      </w:r>
      <w:hyperlink r:id="rId12" w:history="1">
        <w:r>
          <w:rPr>
            <w:rStyle w:val="Hyperlink"/>
            <w:lang w:val="en-US"/>
          </w:rPr>
          <w:t>https://unsplash.com/developers</w:t>
        </w:r>
      </w:hyperlink>
    </w:p>
    <w:p w14:paraId="3FF64FE8" w14:textId="77777777" w:rsidR="00216010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using email and password</w:t>
      </w:r>
    </w:p>
    <w:p w14:paraId="67645FBB" w14:textId="77777777" w:rsidR="00216010" w:rsidRDefault="00000000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and do the same process from </w:t>
      </w:r>
      <w:proofErr w:type="gramStart"/>
      <w:r>
        <w:rPr>
          <w:lang w:val="en-US"/>
        </w:rPr>
        <w:t>3</w:t>
      </w:r>
      <w:r>
        <w:rPr>
          <w:vertAlign w:val="superscript"/>
          <w:lang w:val="en-US"/>
        </w:rPr>
        <w:t>rd</w:t>
      </w:r>
      <w:proofErr w:type="gramEnd"/>
      <w:r>
        <w:rPr>
          <w:lang w:val="en-US"/>
        </w:rPr>
        <w:t xml:space="preserve"> point above</w:t>
      </w:r>
    </w:p>
    <w:p w14:paraId="10B96AB8" w14:textId="77777777" w:rsidR="00216010" w:rsidRDefault="00000000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lastRenderedPageBreak/>
        <w:t>after</w:t>
      </w:r>
      <w:proofErr w:type="gramEnd"/>
      <w:r>
        <w:rPr>
          <w:lang w:val="en-US"/>
        </w:rPr>
        <w:t xml:space="preserve"> that if you scroll </w:t>
      </w:r>
      <w:proofErr w:type="gramStart"/>
      <w:r>
        <w:rPr>
          <w:lang w:val="en-US"/>
        </w:rPr>
        <w:t>down</w:t>
      </w:r>
      <w:proofErr w:type="gramEnd"/>
      <w:r>
        <w:rPr>
          <w:lang w:val="en-US"/>
        </w:rPr>
        <w:t xml:space="preserve"> you can see something like </w:t>
      </w:r>
      <w:proofErr w:type="gramStart"/>
      <w:r>
        <w:rPr>
          <w:lang w:val="en-US"/>
        </w:rPr>
        <w:t>this..</w:t>
      </w:r>
      <w:proofErr w:type="gramEnd"/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5A999D8" wp14:editId="567FA5AB">
            <wp:extent cx="5731514" cy="3914144"/>
            <wp:effectExtent l="0" t="0" r="2536" b="0"/>
            <wp:docPr id="241941865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9141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you will use your access </w:t>
      </w:r>
      <w:proofErr w:type="gramStart"/>
      <w:r>
        <w:rPr>
          <w:lang w:val="en-US"/>
        </w:rPr>
        <w:t>key..</w:t>
      </w:r>
      <w:proofErr w:type="gramEnd"/>
      <w:r>
        <w:rPr>
          <w:lang w:val="en-US"/>
        </w:rPr>
        <w:t xml:space="preserve">(don’t use this use </w:t>
      </w:r>
      <w:proofErr w:type="gramStart"/>
      <w:r>
        <w:rPr>
          <w:lang w:val="en-US"/>
        </w:rPr>
        <w:t xml:space="preserve">yours </w:t>
      </w:r>
      <w:r>
        <w:rPr>
          <w:rFonts w:ascii="Segoe UI Emoji" w:eastAsia="Segoe UI Emoji" w:hAnsi="Segoe UI Emoji" w:cs="Segoe UI Emoji"/>
          <w:lang w:val="en-US"/>
        </w:rPr>
        <w:t>😑😑</w:t>
      </w:r>
      <w:r>
        <w:rPr>
          <w:lang w:val="en-US"/>
        </w:rPr>
        <w:t>)</w:t>
      </w:r>
      <w:proofErr w:type="gramEnd"/>
    </w:p>
    <w:tbl>
      <w:tblPr>
        <w:tblW w:w="82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9"/>
        <w:gridCol w:w="4207"/>
      </w:tblGrid>
      <w:tr w:rsidR="00216010" w14:paraId="637392D3" w14:textId="77777777">
        <w:tblPrEx>
          <w:tblCellMar>
            <w:top w:w="0" w:type="dxa"/>
            <w:bottom w:w="0" w:type="dxa"/>
          </w:tblCellMar>
        </w:tblPrEx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FC9E5" w14:textId="77777777" w:rsidR="00216010" w:rsidRDefault="00000000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Folder structure for the images </w:t>
            </w:r>
          </w:p>
          <w:p w14:paraId="0E3120C0" w14:textId="77777777" w:rsidR="00216010" w:rsidRDefault="00216010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  <w:p w14:paraId="0DC20EF7" w14:textId="77777777" w:rsidR="00216010" w:rsidRDefault="00000000">
            <w:pPr>
              <w:pStyle w:val="ListParagraph"/>
              <w:spacing w:after="0" w:line="240" w:lineRule="auto"/>
              <w:ind w:left="0"/>
            </w:pPr>
            <w:r>
              <w:rPr>
                <w:lang w:val="en-US"/>
              </w:rPr>
              <w:t xml:space="preserve">## </w:t>
            </w:r>
            <w:r>
              <w:rPr>
                <w:rFonts w:ascii="Segoe UI Emoji" w:hAnsi="Segoe UI Emoji" w:cs="Segoe UI Emoji"/>
                <w:lang w:val="en-US"/>
              </w:rPr>
              <w:t>🌐</w:t>
            </w:r>
            <w:r>
              <w:rPr>
                <w:lang w:val="en-US"/>
              </w:rPr>
              <w:t xml:space="preserve"> Countries Used</w:t>
            </w:r>
          </w:p>
          <w:p w14:paraId="68C4C975" w14:textId="77777777" w:rsidR="00216010" w:rsidRDefault="00000000">
            <w:pPr>
              <w:pStyle w:val="ListParagraph"/>
              <w:spacing w:after="0" w:line="240" w:lineRule="auto"/>
              <w:ind w:left="0"/>
            </w:pPr>
            <w:r>
              <w:rPr>
                <w:lang w:val="en-US"/>
              </w:rPr>
              <w:t xml:space="preserve">- </w:t>
            </w:r>
            <w:r>
              <w:rPr>
                <w:rFonts w:ascii="Segoe UI Emoji" w:hAnsi="Segoe UI Emoji" w:cs="Segoe UI Emoji"/>
                <w:lang w:val="en-US"/>
              </w:rPr>
              <w:t>🇮🇳</w:t>
            </w:r>
            <w:r>
              <w:rPr>
                <w:lang w:val="en-US"/>
              </w:rPr>
              <w:t xml:space="preserve"> India</w:t>
            </w:r>
          </w:p>
          <w:p w14:paraId="60718264" w14:textId="77777777" w:rsidR="00216010" w:rsidRDefault="00000000">
            <w:pPr>
              <w:pStyle w:val="ListParagraph"/>
              <w:spacing w:after="0" w:line="240" w:lineRule="auto"/>
              <w:ind w:left="0"/>
            </w:pPr>
            <w:proofErr w:type="gramStart"/>
            <w:r>
              <w:rPr>
                <w:lang w:val="en-US"/>
              </w:rPr>
              <w:t xml:space="preserve">- </w:t>
            </w:r>
            <w:r>
              <w:rPr>
                <w:rFonts w:ascii="Segoe UI Emoji" w:hAnsi="Segoe UI Emoji" w:cs="Segoe UI Emoji"/>
                <w:lang w:val="en-US"/>
              </w:rPr>
              <w:t>🇺🇸</w:t>
            </w:r>
            <w:r>
              <w:rPr>
                <w:lang w:val="en-US"/>
              </w:rPr>
              <w:t xml:space="preserve"> USA</w:t>
            </w:r>
            <w:proofErr w:type="gramEnd"/>
          </w:p>
          <w:p w14:paraId="7DA41DF3" w14:textId="77777777" w:rsidR="00216010" w:rsidRDefault="00000000">
            <w:pPr>
              <w:pStyle w:val="ListParagraph"/>
              <w:spacing w:after="0" w:line="240" w:lineRule="auto"/>
              <w:ind w:left="0"/>
            </w:pPr>
            <w:r>
              <w:rPr>
                <w:lang w:val="en-US"/>
              </w:rPr>
              <w:t xml:space="preserve">- </w:t>
            </w:r>
            <w:r>
              <w:rPr>
                <w:rFonts w:ascii="Segoe UI Emoji" w:hAnsi="Segoe UI Emoji" w:cs="Segoe UI Emoji"/>
                <w:lang w:val="en-US"/>
              </w:rPr>
              <w:t>🇯🇵</w:t>
            </w:r>
            <w:r>
              <w:rPr>
                <w:lang w:val="en-US"/>
              </w:rPr>
              <w:t xml:space="preserve"> Japan</w:t>
            </w:r>
          </w:p>
          <w:p w14:paraId="1C1DFB80" w14:textId="77777777" w:rsidR="00216010" w:rsidRDefault="00000000">
            <w:pPr>
              <w:pStyle w:val="ListParagraph"/>
              <w:spacing w:after="0" w:line="240" w:lineRule="auto"/>
              <w:ind w:left="0"/>
            </w:pPr>
            <w:r>
              <w:rPr>
                <w:lang w:val="en-US"/>
              </w:rPr>
              <w:t xml:space="preserve">- </w:t>
            </w:r>
            <w:r>
              <w:rPr>
                <w:rFonts w:ascii="Segoe UI Emoji" w:hAnsi="Segoe UI Emoji" w:cs="Segoe UI Emoji"/>
                <w:lang w:val="en-US"/>
              </w:rPr>
              <w:t>🇹🇭</w:t>
            </w:r>
            <w:r>
              <w:rPr>
                <w:lang w:val="en-US"/>
              </w:rPr>
              <w:t xml:space="preserve"> Thailand (labeled as `Thai`)</w:t>
            </w:r>
          </w:p>
          <w:p w14:paraId="454619AB" w14:textId="77777777" w:rsidR="00216010" w:rsidRDefault="00000000">
            <w:pPr>
              <w:pStyle w:val="ListParagraph"/>
              <w:spacing w:after="0" w:line="240" w:lineRule="auto"/>
              <w:ind w:left="0"/>
            </w:pPr>
            <w:r>
              <w:rPr>
                <w:lang w:val="en-US"/>
              </w:rPr>
              <w:t xml:space="preserve">- </w:t>
            </w:r>
            <w:r>
              <w:rPr>
                <w:rFonts w:ascii="Segoe UI Emoji" w:hAnsi="Segoe UI Emoji" w:cs="Segoe UI Emoji"/>
                <w:lang w:val="en-US"/>
              </w:rPr>
              <w:t>🇮🇹</w:t>
            </w:r>
            <w:r>
              <w:rPr>
                <w:lang w:val="en-US"/>
              </w:rPr>
              <w:t xml:space="preserve"> Italy</w:t>
            </w:r>
          </w:p>
        </w:tc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3897E" w14:textId="77777777" w:rsidR="00216010" w:rsidRDefault="00000000">
            <w:pPr>
              <w:pStyle w:val="ListParagraph"/>
              <w:spacing w:after="0" w:line="240" w:lineRule="auto"/>
            </w:pPr>
            <w:r>
              <w:rPr>
                <w:lang w:val="en-US"/>
              </w:rPr>
              <w:t xml:space="preserve">## </w:t>
            </w:r>
            <w:r>
              <w:rPr>
                <w:rFonts w:ascii="Segoe UI Emoji" w:hAnsi="Segoe UI Emoji" w:cs="Segoe UI Emoji"/>
                <w:lang w:val="en-US"/>
              </w:rPr>
              <w:t>🏙️</w:t>
            </w:r>
            <w:r>
              <w:rPr>
                <w:lang w:val="en-US"/>
              </w:rPr>
              <w:t xml:space="preserve"> Topics / Subfolders Used</w:t>
            </w:r>
          </w:p>
          <w:p w14:paraId="78CE6E7A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Each country contains the following topics:</w:t>
            </w:r>
          </w:p>
          <w:p w14:paraId="22713802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`houses`</w:t>
            </w:r>
          </w:p>
          <w:p w14:paraId="6C7E579A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`streets`</w:t>
            </w:r>
          </w:p>
          <w:p w14:paraId="45F39599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`temples`</w:t>
            </w:r>
          </w:p>
          <w:p w14:paraId="2CBEE2BA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`shops`</w:t>
            </w:r>
          </w:p>
          <w:p w14:paraId="320CD2BC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`church`</w:t>
            </w:r>
          </w:p>
          <w:p w14:paraId="30FD55FB" w14:textId="77777777" w:rsidR="00216010" w:rsidRDefault="00000000">
            <w:pPr>
              <w:pStyle w:val="ListParagraph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 `mosques`</w:t>
            </w:r>
          </w:p>
          <w:p w14:paraId="01D8564E" w14:textId="77777777" w:rsidR="00216010" w:rsidRDefault="00216010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14:paraId="63D4941A" w14:textId="77777777" w:rsidR="00216010" w:rsidRDefault="00000000"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access key is used to get the </w:t>
      </w:r>
      <w:proofErr w:type="gramStart"/>
      <w:r>
        <w:rPr>
          <w:lang w:val="en-US"/>
        </w:rPr>
        <w:t>images..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sz w:val="36"/>
          <w:szCs w:val="36"/>
          <w:lang w:val="en-US"/>
        </w:rPr>
        <w:t>now I will give you code here</w:t>
      </w:r>
      <w:r>
        <w:rPr>
          <w:sz w:val="36"/>
          <w:szCs w:val="36"/>
          <w:lang w:val="en-US"/>
        </w:rPr>
        <w:t xml:space="preserve"> </w:t>
      </w:r>
    </w:p>
    <w:p w14:paraId="6D42860E" w14:textId="77777777" w:rsidR="00216010" w:rsidRDefault="00000000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2C1DB468" w14:textId="77777777" w:rsidR="00216010" w:rsidRDefault="00216010">
      <w:pPr>
        <w:pStyle w:val="ListParagraph"/>
        <w:rPr>
          <w:lang w:val="en-US"/>
        </w:rPr>
      </w:pPr>
    </w:p>
    <w:p w14:paraId="0A9ED439" w14:textId="77777777" w:rsidR="00216010" w:rsidRDefault="00216010">
      <w:pPr>
        <w:pStyle w:val="ListParagraph"/>
        <w:rPr>
          <w:lang w:val="en-US"/>
        </w:rPr>
      </w:pPr>
    </w:p>
    <w:p w14:paraId="0A404B67" w14:textId="77777777" w:rsidR="00216010" w:rsidRDefault="00216010">
      <w:pPr>
        <w:rPr>
          <w:lang w:val="en-US"/>
        </w:rPr>
      </w:pPr>
    </w:p>
    <w:p w14:paraId="5F9966D6" w14:textId="77777777" w:rsidR="00216010" w:rsidRDefault="00216010">
      <w:pPr>
        <w:rPr>
          <w:lang w:val="en-US"/>
        </w:rPr>
      </w:pPr>
    </w:p>
    <w:p w14:paraId="1B0B1755" w14:textId="77777777" w:rsidR="00216010" w:rsidRDefault="00216010">
      <w:pPr>
        <w:rPr>
          <w:lang w:val="en-US"/>
        </w:rPr>
      </w:pPr>
    </w:p>
    <w:p w14:paraId="138AC776" w14:textId="77777777" w:rsidR="00216010" w:rsidRDefault="00216010">
      <w:pPr>
        <w:rPr>
          <w:lang w:val="en-US"/>
        </w:rPr>
      </w:pPr>
    </w:p>
    <w:p w14:paraId="4E12BA74" w14:textId="77777777" w:rsidR="00216010" w:rsidRDefault="00000000">
      <w:pPr>
        <w:rPr>
          <w:lang w:val="en-US"/>
        </w:rPr>
      </w:pPr>
      <w:r>
        <w:rPr>
          <w:lang w:val="en-US"/>
        </w:rPr>
        <w:t xml:space="preserve">The folder </w:t>
      </w:r>
      <w:proofErr w:type="spellStart"/>
      <w:r>
        <w:rPr>
          <w:lang w:val="en-US"/>
        </w:rPr>
        <w:t>structer</w:t>
      </w:r>
      <w:proofErr w:type="spellEnd"/>
      <w:r>
        <w:rPr>
          <w:lang w:val="en-US"/>
        </w:rPr>
        <w:t xml:space="preserve"> that you are seeing above will be created </w:t>
      </w:r>
      <w:proofErr w:type="gramStart"/>
      <w:r>
        <w:rPr>
          <w:lang w:val="en-US"/>
        </w:rPr>
        <w:t xml:space="preserve">directly my </w:t>
      </w:r>
      <w:proofErr w:type="spellStart"/>
      <w:r>
        <w:rPr>
          <w:lang w:val="en-US"/>
        </w:rPr>
        <w:t>os</w:t>
      </w:r>
      <w:proofErr w:type="spellEnd"/>
      <w:proofErr w:type="gramEnd"/>
      <w:r>
        <w:rPr>
          <w:lang w:val="en-US"/>
        </w:rPr>
        <w:t xml:space="preserve"> lib using python on the code </w:t>
      </w:r>
      <w:proofErr w:type="spellStart"/>
      <w:proofErr w:type="gramStart"/>
      <w:r>
        <w:rPr>
          <w:lang w:val="en-US"/>
        </w:rPr>
        <w:t>itself..</w:t>
      </w:r>
      <w:proofErr w:type="gramEnd"/>
      <w:r>
        <w:rPr>
          <w:lang w:val="en-US"/>
        </w:rPr>
        <w:t>so</w:t>
      </w:r>
      <w:proofErr w:type="spellEnd"/>
      <w:r>
        <w:rPr>
          <w:lang w:val="en-US"/>
        </w:rPr>
        <w:t xml:space="preserve"> what you need to do is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br/>
      </w:r>
    </w:p>
    <w:p w14:paraId="3F87E402" w14:textId="77777777" w:rsidR="00216010" w:rsidRDefault="0000000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crete</w:t>
      </w:r>
      <w:proofErr w:type="spellEnd"/>
      <w:r>
        <w:rPr>
          <w:lang w:val="en-US"/>
        </w:rPr>
        <w:t xml:space="preserve"> new folder and open in vs code</w:t>
      </w:r>
    </w:p>
    <w:p w14:paraId="5B4301D5" w14:textId="77777777" w:rsidR="00216010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myenv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using this command in </w:t>
      </w:r>
      <w:proofErr w:type="spellStart"/>
      <w:r>
        <w:rPr>
          <w:lang w:val="en-US"/>
        </w:rPr>
        <w:t>termial</w:t>
      </w:r>
      <w:proofErr w:type="spellEnd"/>
      <w:r>
        <w:rPr>
          <w:lang w:val="en-US"/>
        </w:rPr>
        <w:t xml:space="preserve">   </w:t>
      </w:r>
      <w:r>
        <w:rPr>
          <w:shd w:val="clear" w:color="auto" w:fill="FFFF00"/>
        </w:rPr>
        <w:t xml:space="preserve">python -m </w:t>
      </w:r>
      <w:proofErr w:type="spellStart"/>
      <w:r>
        <w:rPr>
          <w:shd w:val="clear" w:color="auto" w:fill="FFFF00"/>
        </w:rPr>
        <w:t>venv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myenv</w:t>
      </w:r>
      <w:proofErr w:type="spellEnd"/>
    </w:p>
    <w:p w14:paraId="34AA31CE" w14:textId="77777777" w:rsidR="00216010" w:rsidRDefault="00000000">
      <w:pPr>
        <w:pStyle w:val="ListParagraph"/>
        <w:numPr>
          <w:ilvl w:val="0"/>
          <w:numId w:val="3"/>
        </w:numPr>
      </w:pPr>
      <w:r>
        <w:t>then after install these</w:t>
      </w:r>
    </w:p>
    <w:p w14:paraId="0045751F" w14:textId="77777777" w:rsidR="00216010" w:rsidRDefault="00000000">
      <w:pPr>
        <w:pStyle w:val="ListParagraph"/>
      </w:pPr>
      <w:r>
        <w:t>-&gt;pip install requests</w:t>
      </w:r>
    </w:p>
    <w:p w14:paraId="03AACC1B" w14:textId="77777777" w:rsidR="00216010" w:rsidRDefault="00216010">
      <w:pPr>
        <w:pStyle w:val="ListParagraph"/>
        <w:rPr>
          <w:lang w:val="en-US"/>
        </w:rPr>
      </w:pPr>
    </w:p>
    <w:p w14:paraId="4A64D0DF" w14:textId="77777777" w:rsidR="00216010" w:rsidRDefault="00000000">
      <w:pPr>
        <w:pStyle w:val="ListParagraph"/>
        <w:rPr>
          <w:lang w:val="en-US"/>
        </w:rPr>
      </w:pPr>
      <w:r>
        <w:rPr>
          <w:lang w:val="en-US"/>
        </w:rPr>
        <w:t xml:space="preserve">Then you copy paste code by creating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inside that folder</w:t>
      </w:r>
    </w:p>
    <w:p w14:paraId="18ADD18B" w14:textId="77777777" w:rsidR="00216010" w:rsidRDefault="00216010">
      <w:pPr>
        <w:pStyle w:val="ListParagraph"/>
        <w:rPr>
          <w:lang w:val="en-US"/>
        </w:rPr>
      </w:pPr>
    </w:p>
    <w:p w14:paraId="5F4C7C9D" w14:textId="77777777" w:rsidR="00216010" w:rsidRDefault="00216010">
      <w:pPr>
        <w:pStyle w:val="ListParagraph"/>
        <w:rPr>
          <w:lang w:val="en-US"/>
        </w:rPr>
      </w:pPr>
    </w:p>
    <w:p w14:paraId="145578F1" w14:textId="77777777" w:rsidR="00216010" w:rsidRDefault="00216010">
      <w:pPr>
        <w:pStyle w:val="ListParagraph"/>
        <w:rPr>
          <w:lang w:val="en-US"/>
        </w:rPr>
      </w:pPr>
    </w:p>
    <w:p w14:paraId="2E0D6A3A" w14:textId="77777777" w:rsidR="00216010" w:rsidRDefault="00000000">
      <w:pPr>
        <w:pStyle w:val="ListParagraph"/>
        <w:rPr>
          <w:lang w:val="en-US"/>
        </w:rPr>
      </w:pPr>
      <w:r>
        <w:rPr>
          <w:lang w:val="en-US"/>
        </w:rPr>
        <w:t>CODE</w:t>
      </w:r>
    </w:p>
    <w:p w14:paraId="53B10125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import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proofErr w:type="spellEnd"/>
    </w:p>
    <w:p w14:paraId="4885CC9F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import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requests</w:t>
      </w:r>
    </w:p>
    <w:p w14:paraId="5007C3FB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54F6545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#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GB"/>
        </w:rPr>
        <w:t>✅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Your </w:t>
      </w:r>
      <w:proofErr w:type="spell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>Unsplash</w:t>
      </w:r>
      <w:proofErr w:type="spell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Access Key</w:t>
      </w:r>
    </w:p>
    <w:p w14:paraId="090D82FE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4FC1FF"/>
          <w:kern w:val="0"/>
          <w:sz w:val="21"/>
          <w:szCs w:val="21"/>
          <w:lang w:eastAsia="en-GB"/>
        </w:rPr>
        <w:t>ACCESS_KEY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&lt;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YOUR _ACCESS_KEY HERE GIVE IN STRING FORMAT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&gt;</w:t>
      </w:r>
    </w:p>
    <w:p w14:paraId="6666FC66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17EDC2C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#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GB"/>
        </w:rPr>
        <w:t>🌍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Countries and Topics</w:t>
      </w:r>
    </w:p>
    <w:p w14:paraId="17551698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countries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{</w:t>
      </w:r>
    </w:p>
    <w:p w14:paraId="36508CB4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 [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"Indian houses"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"Indian streets"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"Indian temples"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"Indian shops"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"Indian church"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"Indian mosques"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],</w:t>
      </w:r>
    </w:p>
    <w:p w14:paraId="4B3293CE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 [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 houses"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 streets"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 temples"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 shops"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 church"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"USA mosques"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],</w:t>
      </w:r>
    </w:p>
    <w:p w14:paraId="6E5D2B70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 [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"Japanese houses"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"Japanese streets"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"Japanese temples"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"Japanese shops"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"Japanese church"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"Japanese mosques"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],</w:t>
      </w:r>
    </w:p>
    <w:p w14:paraId="07584D38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 [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 houses"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 streets"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 temples"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 shops"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 church"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"Thai mosques"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],</w:t>
      </w:r>
    </w:p>
    <w:p w14:paraId="6197159D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"Italy"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 [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"Italian houses"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"Italian streets"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"Italian temples"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"Italian shops"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"Italian church"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"Italian mosques"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</w:t>
      </w:r>
    </w:p>
    <w:p w14:paraId="7C2511AE" w14:textId="77777777" w:rsidR="00216010" w:rsidRDefault="00000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}</w:t>
      </w:r>
    </w:p>
    <w:p w14:paraId="352444C3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4B6EACC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#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GB"/>
        </w:rPr>
        <w:t>🔧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Image Downloader</w:t>
      </w:r>
    </w:p>
    <w:p w14:paraId="6FE63FA0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6F23E352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# </w:t>
      </w:r>
      <w:proofErr w:type="gramStart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>count</w:t>
      </w:r>
      <w:proofErr w:type="gramEnd"/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here and that function down both should be same.</w:t>
      </w:r>
    </w:p>
    <w:p w14:paraId="4ED4A6EA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4F144F06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def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download_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images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query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folder_path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&lt;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HOW MANY IMAGES YOU WANT PER SUB FOLDER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&gt;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):</w:t>
      </w:r>
    </w:p>
    <w:p w14:paraId="59288839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url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"https://api.unsplash.com/search/photos"</w:t>
      </w:r>
    </w:p>
    <w:p w14:paraId="02FED3E5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lastRenderedPageBreak/>
        <w:t xml:space="preserve">    params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{</w:t>
      </w:r>
    </w:p>
    <w:p w14:paraId="05139BDC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"query"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: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query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,</w:t>
      </w:r>
    </w:p>
    <w:p w14:paraId="5C4F0C15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per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_page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: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,</w:t>
      </w:r>
    </w:p>
    <w:p w14:paraId="5F8F6533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proofErr w:type="spellStart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client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_id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 ACCESS_KEY</w:t>
      </w:r>
    </w:p>
    <w:p w14:paraId="1B2A2F72" w14:textId="77777777" w:rsidR="00216010" w:rsidRDefault="00000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    }</w:t>
      </w:r>
    </w:p>
    <w:p w14:paraId="3C6ADAB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try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6A548D9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response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requests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get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url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params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params)</w:t>
      </w:r>
    </w:p>
    <w:p w14:paraId="48C7E8A3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response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raise</w:t>
      </w:r>
      <w:proofErr w:type="gramEnd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_for_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status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3834A3CF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results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response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json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Start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).get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"results"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, [])</w:t>
      </w:r>
    </w:p>
    <w:p w14:paraId="567D19EF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except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Exception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as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1858C895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print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GB"/>
        </w:rPr>
        <w:t>❌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 xml:space="preserve"> Error fetching '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query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 xml:space="preserve">':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2113BF0B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return</w:t>
      </w:r>
    </w:p>
    <w:p w14:paraId="0D94C458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1F3D120D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for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idx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result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in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enumerate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results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):</w:t>
      </w:r>
    </w:p>
    <w:p w14:paraId="04EA4B67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img_url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result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[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urls</w:t>
      </w:r>
      <w:proofErr w:type="spellEnd"/>
      <w:proofErr w:type="gram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][</w:t>
      </w:r>
      <w:proofErr w:type="gram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"regular"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]</w:t>
      </w:r>
    </w:p>
    <w:p w14:paraId="2B5B574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try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6A2F323A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img_data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requests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get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img_url</w:t>
      </w:r>
      <w:proofErr w:type="spellEnd"/>
      <w:proofErr w:type="gramStart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).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content</w:t>
      </w:r>
      <w:proofErr w:type="gramEnd"/>
    </w:p>
    <w:p w14:paraId="2FA6BE34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filename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path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join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folder_path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proofErr w:type="spellStart"/>
      <w:proofErr w:type="gramStart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query.replace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' '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'_'</w:t>
      </w:r>
      <w:proofErr w:type="gramStart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_</w:t>
      </w:r>
      <w:proofErr w:type="gramEnd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idx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+</w:t>
      </w:r>
      <w:r>
        <w:rPr>
          <w:rFonts w:ascii="Consolas" w:eastAsia="Times New Roman" w:hAnsi="Consolas"/>
          <w:color w:val="B5CEA8"/>
          <w:kern w:val="0"/>
          <w:sz w:val="21"/>
          <w:szCs w:val="21"/>
          <w:lang w:eastAsia="en-GB"/>
        </w:rPr>
        <w:t>1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.jpg"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2ADB9048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with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open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filename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proofErr w:type="spellStart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wb</w:t>
      </w:r>
      <w:proofErr w:type="spellEnd"/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)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as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443AE742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write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img_data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22C6A54C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print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GB"/>
        </w:rPr>
        <w:t>✅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 xml:space="preserve"> Saved: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filename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39C011AD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except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Exception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as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1872F51D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print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GB"/>
        </w:rPr>
        <w:t>⚠️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 xml:space="preserve"> Failed to download image: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img_url</w:t>
      </w:r>
      <w:proofErr w:type="spellEnd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 xml:space="preserve"> —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0D321628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5588ADFC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# </w:t>
      </w:r>
      <w:r>
        <w:rPr>
          <w:rFonts w:ascii="Segoe UI Symbol" w:eastAsia="Times New Roman" w:hAnsi="Segoe UI Symbol" w:cs="Segoe UI Symbol"/>
          <w:color w:val="6A9955"/>
          <w:kern w:val="0"/>
          <w:sz w:val="21"/>
          <w:szCs w:val="21"/>
          <w:lang w:eastAsia="en-GB"/>
        </w:rPr>
        <w:t>🗂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Folder Creator and Runner</w:t>
      </w:r>
    </w:p>
    <w:p w14:paraId="778771E3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def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run_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downloader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):</w:t>
      </w:r>
    </w:p>
    <w:p w14:paraId="22290D66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base_folder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"images"</w:t>
      </w:r>
    </w:p>
    <w:p w14:paraId="1BF3C65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makedirs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base_folder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exist_ok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True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720BD71B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4B48242A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for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topics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in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countries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items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():</w:t>
      </w:r>
    </w:p>
    <w:p w14:paraId="29A034C1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country_folder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path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join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base_folder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country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02148D42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makedirs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country_folder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exist_ok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True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697BD8D8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4F3AB554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for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topic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in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topics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1A4B46B6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sub_folder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path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join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country_folder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topic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54E47CDF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/>
          <w:color w:val="4EC9B0"/>
          <w:kern w:val="0"/>
          <w:sz w:val="21"/>
          <w:szCs w:val="21"/>
          <w:lang w:eastAsia="en-GB"/>
        </w:rPr>
        <w:t>os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.</w:t>
      </w:r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makedirs</w:t>
      </w:r>
      <w:proofErr w:type="spellEnd"/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sub_folder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exist_ok</w:t>
      </w:r>
      <w:proofErr w:type="spellEnd"/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True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5C975F29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print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f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D7BA7D"/>
          <w:kern w:val="0"/>
          <w:sz w:val="21"/>
          <w:szCs w:val="21"/>
          <w:lang w:eastAsia="en-GB"/>
        </w:rPr>
        <w:t>\n</w:t>
      </w:r>
      <w:r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GB"/>
        </w:rPr>
        <w:t>📂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 xml:space="preserve"> Fetching: 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{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topic</w:t>
      </w:r>
      <w:r>
        <w:rPr>
          <w:rFonts w:ascii="Consolas" w:eastAsia="Times New Roman" w:hAnsi="Consolas"/>
          <w:color w:val="569CD6"/>
          <w:kern w:val="0"/>
          <w:sz w:val="21"/>
          <w:szCs w:val="21"/>
          <w:lang w:eastAsia="en-GB"/>
        </w:rPr>
        <w:t>}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362A942B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       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download_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images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topic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proofErr w:type="spellStart"/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sub_folder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,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count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=&lt;&gt;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HOW MANY IMAGES YOU WANT PER SUB FOLDER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&gt;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1A82FB28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2DE9F696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#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GB"/>
        </w:rPr>
        <w:t>🏁</w:t>
      </w:r>
      <w:r>
        <w:rPr>
          <w:rFonts w:ascii="Consolas" w:eastAsia="Times New Roman" w:hAnsi="Consolas"/>
          <w:color w:val="6A9955"/>
          <w:kern w:val="0"/>
          <w:sz w:val="21"/>
          <w:szCs w:val="21"/>
          <w:lang w:eastAsia="en-GB"/>
        </w:rPr>
        <w:t xml:space="preserve"> Entry Point</w:t>
      </w:r>
    </w:p>
    <w:p w14:paraId="03A5B628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586C0"/>
          <w:kern w:val="0"/>
          <w:sz w:val="21"/>
          <w:szCs w:val="21"/>
          <w:lang w:eastAsia="en-GB"/>
        </w:rPr>
        <w:t>if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9CDCFE"/>
          <w:kern w:val="0"/>
          <w:sz w:val="21"/>
          <w:szCs w:val="21"/>
          <w:lang w:eastAsia="en-GB"/>
        </w:rPr>
        <w:t>__name__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D4D4D4"/>
          <w:kern w:val="0"/>
          <w:sz w:val="21"/>
          <w:szCs w:val="21"/>
          <w:lang w:eastAsia="en-GB"/>
        </w:rPr>
        <w:t>==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/>
          <w:color w:val="CE9178"/>
          <w:kern w:val="0"/>
          <w:sz w:val="21"/>
          <w:szCs w:val="21"/>
          <w:lang w:eastAsia="en-GB"/>
        </w:rPr>
        <w:t>"__main__"</w:t>
      </w: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:</w:t>
      </w:r>
    </w:p>
    <w:p w14:paraId="0749D1F5" w14:textId="77777777" w:rsidR="00216010" w:rsidRDefault="00000000">
      <w:pPr>
        <w:shd w:val="clear" w:color="auto" w:fill="1F1F1F"/>
        <w:spacing w:after="0" w:line="285" w:lineRule="atLeast"/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 xml:space="preserve">    </w:t>
      </w:r>
      <w:proofErr w:type="spell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run_</w:t>
      </w:r>
      <w:proofErr w:type="gramStart"/>
      <w:r>
        <w:rPr>
          <w:rFonts w:ascii="Consolas" w:eastAsia="Times New Roman" w:hAnsi="Consolas"/>
          <w:color w:val="DCDCAA"/>
          <w:kern w:val="0"/>
          <w:sz w:val="21"/>
          <w:szCs w:val="21"/>
          <w:lang w:eastAsia="en-GB"/>
        </w:rPr>
        <w:t>downloader</w:t>
      </w:r>
      <w:proofErr w:type="spell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(</w:t>
      </w:r>
      <w:proofErr w:type="gramEnd"/>
      <w:r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  <w:t>)</w:t>
      </w:r>
    </w:p>
    <w:p w14:paraId="36086B09" w14:textId="77777777" w:rsidR="00216010" w:rsidRDefault="0021601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GB"/>
        </w:rPr>
      </w:pPr>
    </w:p>
    <w:p w14:paraId="7BFF1999" w14:textId="77777777" w:rsidR="00216010" w:rsidRDefault="00216010">
      <w:pPr>
        <w:pStyle w:val="ListParagraph"/>
        <w:rPr>
          <w:lang w:val="en-US"/>
        </w:rPr>
      </w:pPr>
    </w:p>
    <w:p w14:paraId="048600EA" w14:textId="77777777" w:rsidR="00216010" w:rsidRDefault="00216010">
      <w:pPr>
        <w:pStyle w:val="ListParagraph"/>
        <w:rPr>
          <w:lang w:val="en-US"/>
        </w:rPr>
      </w:pPr>
    </w:p>
    <w:p w14:paraId="23DDCE14" w14:textId="77777777" w:rsidR="00216010" w:rsidRDefault="00216010">
      <w:pPr>
        <w:pStyle w:val="ListParagraph"/>
        <w:rPr>
          <w:lang w:val="en-US"/>
        </w:rPr>
      </w:pPr>
    </w:p>
    <w:p w14:paraId="0F378A2B" w14:textId="77777777" w:rsidR="00216010" w:rsidRDefault="00216010">
      <w:pPr>
        <w:pStyle w:val="ListParagraph"/>
        <w:rPr>
          <w:lang w:val="en-US"/>
        </w:rPr>
      </w:pPr>
    </w:p>
    <w:p w14:paraId="60BC503D" w14:textId="77777777" w:rsidR="00216010" w:rsidRDefault="00216010">
      <w:pPr>
        <w:pStyle w:val="ListParagraph"/>
        <w:rPr>
          <w:sz w:val="36"/>
          <w:szCs w:val="36"/>
          <w:lang w:val="en-US"/>
        </w:rPr>
      </w:pPr>
    </w:p>
    <w:p w14:paraId="335F0BFA" w14:textId="77777777" w:rsidR="00216010" w:rsidRDefault="00000000">
      <w:pPr>
        <w:pStyle w:val="ListParagraph"/>
      </w:pPr>
      <w:r>
        <w:rPr>
          <w:b/>
          <w:bCs/>
          <w:sz w:val="36"/>
          <w:szCs w:val="36"/>
          <w:shd w:val="clear" w:color="auto" w:fill="FFFF00"/>
          <w:lang w:val="en-US"/>
        </w:rPr>
        <w:t>DEFINE YOUR COUNT FO IMAGES PER SUB FOLDER IN CODE AND GIE YOUR API KEY</w:t>
      </w:r>
      <w:r>
        <w:rPr>
          <w:b/>
          <w:bCs/>
          <w:sz w:val="36"/>
          <w:szCs w:val="36"/>
          <w:lang w:val="en-US"/>
        </w:rPr>
        <w:t xml:space="preserve"> </w:t>
      </w:r>
    </w:p>
    <w:sectPr w:rsidR="002160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F8FA7" w14:textId="77777777" w:rsidR="004C00B1" w:rsidRDefault="004C00B1">
      <w:pPr>
        <w:spacing w:after="0" w:line="240" w:lineRule="auto"/>
      </w:pPr>
      <w:r>
        <w:separator/>
      </w:r>
    </w:p>
  </w:endnote>
  <w:endnote w:type="continuationSeparator" w:id="0">
    <w:p w14:paraId="5AD365EE" w14:textId="77777777" w:rsidR="004C00B1" w:rsidRDefault="004C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30686" w14:textId="77777777" w:rsidR="004C00B1" w:rsidRDefault="004C00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CD8FD9B" w14:textId="77777777" w:rsidR="004C00B1" w:rsidRDefault="004C0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6491C"/>
    <w:multiLevelType w:val="multilevel"/>
    <w:tmpl w:val="FB2417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B40854"/>
    <w:multiLevelType w:val="multilevel"/>
    <w:tmpl w:val="62AAA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2" w15:restartNumberingAfterBreak="0">
    <w:nsid w:val="561E7C72"/>
    <w:multiLevelType w:val="multilevel"/>
    <w:tmpl w:val="CF5A24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934782907">
    <w:abstractNumId w:val="1"/>
  </w:num>
  <w:num w:numId="2" w16cid:durableId="276252525">
    <w:abstractNumId w:val="0"/>
  </w:num>
  <w:num w:numId="3" w16cid:durableId="195744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6010"/>
    <w:rsid w:val="00043F1A"/>
    <w:rsid w:val="00216010"/>
    <w:rsid w:val="004C00B1"/>
    <w:rsid w:val="00D0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F535"/>
  <w15:docId w15:val="{CB2D9997-48FF-4681-80FF-A01E4787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unsplash.com/developers" TargetMode="External"/><Relationship Id="rId12" Type="http://schemas.openxmlformats.org/officeDocument/2006/relationships/hyperlink" Target="https://unsplash.com/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</dc:creator>
  <dc:description/>
  <cp:lastModifiedBy>Harshavardhan Reddy</cp:lastModifiedBy>
  <cp:revision>2</cp:revision>
  <dcterms:created xsi:type="dcterms:W3CDTF">2025-06-22T06:25:00Z</dcterms:created>
  <dcterms:modified xsi:type="dcterms:W3CDTF">2025-06-22T06:25:00Z</dcterms:modified>
</cp:coreProperties>
</file>